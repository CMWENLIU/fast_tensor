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  <w:tblDescription w:val="First table contains information about name and date. Second table contains homework schedule"/>
      </w:tblPr>
      <w:tblGrid>
        <w:gridCol w:w="6848"/>
        <w:gridCol w:w="6832"/>
      </w:tblGrid>
      <w:tr w:rsidR="00EC256D" w:rsidRPr="00EC256D" w:rsidTr="002F1CE7">
        <w:tc>
          <w:tcPr>
            <w:tcW w:w="6848" w:type="dxa"/>
            <w:tcMar>
              <w:bottom w:w="216" w:type="dxa"/>
            </w:tcMar>
          </w:tcPr>
          <w:p w:rsidR="00EC256D" w:rsidRDefault="005721AC" w:rsidP="00372262">
            <w:pPr>
              <w:pStyle w:val="Heading1"/>
            </w:pPr>
            <w:r>
              <w:t xml:space="preserve"> </w:t>
            </w:r>
          </w:p>
        </w:tc>
        <w:tc>
          <w:tcPr>
            <w:tcW w:w="6832" w:type="dxa"/>
            <w:tcMar>
              <w:bottom w:w="216" w:type="dxa"/>
            </w:tcMar>
          </w:tcPr>
          <w:p w:rsidR="00EC256D" w:rsidRPr="00EC256D" w:rsidRDefault="00EC256D" w:rsidP="00372262">
            <w:pPr>
              <w:pStyle w:val="Heading2"/>
            </w:pPr>
            <w:r w:rsidRPr="00EC256D">
              <w:t xml:space="preserve"> </w:t>
            </w:r>
          </w:p>
        </w:tc>
      </w:tr>
    </w:tbl>
    <w:tbl>
      <w:tblPr>
        <w:tblpPr w:leftFromText="180" w:rightFromText="180" w:horzAnchor="margin" w:tblpXSpec="center" w:tblpY="975"/>
        <w:tblW w:w="0" w:type="auto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single" w:sz="2" w:space="0" w:color="595959" w:themeColor="text1" w:themeTint="A6"/>
          <w:insideV w:val="single" w:sz="2" w:space="0" w:color="595959" w:themeColor="text1" w:themeTint="A6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  <w:tblDescription w:val="First table contains information about name and date. Second table contains homework schedule"/>
      </w:tblPr>
      <w:tblGrid>
        <w:gridCol w:w="1797"/>
        <w:gridCol w:w="1530"/>
        <w:gridCol w:w="1530"/>
        <w:gridCol w:w="1673"/>
        <w:gridCol w:w="1786"/>
        <w:gridCol w:w="1786"/>
      </w:tblGrid>
      <w:tr w:rsidR="00372262" w:rsidRPr="000A2B55" w:rsidTr="00A273CC">
        <w:trPr>
          <w:trHeight w:val="420"/>
          <w:tblHeader/>
        </w:trPr>
        <w:sdt>
          <w:sdtPr>
            <w:alias w:val="Period:"/>
            <w:tag w:val="Period:"/>
            <w:id w:val="2004704890"/>
            <w:placeholder>
              <w:docPart w:val="07711469BF044039A9F721CA5F4E757F"/>
            </w:placeholder>
            <w:temporary/>
            <w:showingPlcHdr/>
            <w15:appearance w15:val="hidden"/>
          </w:sdtPr>
          <w:sdtContent>
            <w:tc>
              <w:tcPr>
                <w:tcW w:w="1797" w:type="dxa"/>
                <w:shd w:val="clear" w:color="auto" w:fill="auto"/>
                <w:vAlign w:val="center"/>
              </w:tcPr>
              <w:p w:rsidR="00372262" w:rsidRPr="000A2B55" w:rsidRDefault="00372262" w:rsidP="00372262">
                <w:pPr>
                  <w:pStyle w:val="Heading3"/>
                </w:pPr>
                <w:r w:rsidRPr="000A2B55">
                  <w:t>Period</w:t>
                </w:r>
              </w:p>
            </w:tc>
          </w:sdtContent>
        </w:sdt>
        <w:sdt>
          <w:sdtPr>
            <w:alias w:val="Monday:"/>
            <w:tag w:val="Monday:"/>
            <w:id w:val="-1079909890"/>
            <w:placeholder>
              <w:docPart w:val="DA9E3D97AF4F4CA6A995A29772D321FC"/>
            </w:placeholder>
            <w:temporary/>
            <w:showingPlcHdr/>
            <w15:appearance w15:val="hidden"/>
          </w:sdtPr>
          <w:sdtContent>
            <w:tc>
              <w:tcPr>
                <w:tcW w:w="1530" w:type="dxa"/>
                <w:shd w:val="clear" w:color="auto" w:fill="auto"/>
                <w:vAlign w:val="center"/>
              </w:tcPr>
              <w:p w:rsidR="00372262" w:rsidRPr="000A2B55" w:rsidRDefault="00372262" w:rsidP="00372262">
                <w:pPr>
                  <w:pStyle w:val="Heading3"/>
                </w:pPr>
                <w:r w:rsidRPr="000A2B55">
                  <w:t>Monday</w:t>
                </w:r>
              </w:p>
            </w:tc>
          </w:sdtContent>
        </w:sdt>
        <w:sdt>
          <w:sdtPr>
            <w:alias w:val="Tuesday:"/>
            <w:tag w:val="Tuesday:"/>
            <w:id w:val="1970091155"/>
            <w:placeholder>
              <w:docPart w:val="E05AA919978641C1A5A6854B9ED6AE51"/>
            </w:placeholder>
            <w:temporary/>
            <w:showingPlcHdr/>
            <w15:appearance w15:val="hidden"/>
          </w:sdtPr>
          <w:sdtContent>
            <w:tc>
              <w:tcPr>
                <w:tcW w:w="1530" w:type="dxa"/>
                <w:shd w:val="clear" w:color="auto" w:fill="auto"/>
                <w:vAlign w:val="center"/>
              </w:tcPr>
              <w:p w:rsidR="00372262" w:rsidRPr="000A2B55" w:rsidRDefault="00372262" w:rsidP="00372262">
                <w:pPr>
                  <w:pStyle w:val="Heading3"/>
                </w:pPr>
                <w:r w:rsidRPr="000A2B55">
                  <w:t>Tuesday</w:t>
                </w:r>
              </w:p>
            </w:tc>
          </w:sdtContent>
        </w:sdt>
        <w:sdt>
          <w:sdtPr>
            <w:alias w:val="Wednesday:"/>
            <w:tag w:val="Wednesday:"/>
            <w:id w:val="846439670"/>
            <w:placeholder>
              <w:docPart w:val="09B17E6BB9DA411CACF697B5FA627EF7"/>
            </w:placeholder>
            <w:temporary/>
            <w:showingPlcHdr/>
            <w15:appearance w15:val="hidden"/>
          </w:sdtPr>
          <w:sdtContent>
            <w:tc>
              <w:tcPr>
                <w:tcW w:w="1673" w:type="dxa"/>
                <w:shd w:val="clear" w:color="auto" w:fill="auto"/>
                <w:vAlign w:val="center"/>
              </w:tcPr>
              <w:p w:rsidR="00372262" w:rsidRPr="000A2B55" w:rsidRDefault="00372262" w:rsidP="00372262">
                <w:pPr>
                  <w:pStyle w:val="Heading3"/>
                </w:pPr>
                <w:r w:rsidRPr="000A2B55">
                  <w:t>Wednesday</w:t>
                </w:r>
              </w:p>
            </w:tc>
          </w:sdtContent>
        </w:sdt>
        <w:sdt>
          <w:sdtPr>
            <w:alias w:val="Thursday:"/>
            <w:tag w:val="Thursday:"/>
            <w:id w:val="2068147571"/>
            <w:placeholder>
              <w:docPart w:val="057F122D17344B3FB314AC19F215D98A"/>
            </w:placeholder>
            <w:temporary/>
            <w:showingPlcHdr/>
            <w15:appearance w15:val="hidden"/>
          </w:sdtPr>
          <w:sdtContent>
            <w:tc>
              <w:tcPr>
                <w:tcW w:w="1786" w:type="dxa"/>
                <w:shd w:val="clear" w:color="auto" w:fill="auto"/>
                <w:vAlign w:val="center"/>
              </w:tcPr>
              <w:p w:rsidR="00372262" w:rsidRPr="000A2B55" w:rsidRDefault="00372262" w:rsidP="00372262">
                <w:pPr>
                  <w:pStyle w:val="Heading3"/>
                </w:pPr>
                <w:r w:rsidRPr="000A2B55">
                  <w:t>Thursday</w:t>
                </w:r>
              </w:p>
            </w:tc>
          </w:sdtContent>
        </w:sdt>
        <w:sdt>
          <w:sdtPr>
            <w:alias w:val="Friday:"/>
            <w:tag w:val="Friday:"/>
            <w:id w:val="1182242920"/>
            <w:placeholder>
              <w:docPart w:val="FCD5B1A9D1EA442887FA38D7687D55A8"/>
            </w:placeholder>
            <w:temporary/>
            <w:showingPlcHdr/>
            <w15:appearance w15:val="hidden"/>
          </w:sdtPr>
          <w:sdtContent>
            <w:tc>
              <w:tcPr>
                <w:tcW w:w="1786" w:type="dxa"/>
                <w:shd w:val="clear" w:color="auto" w:fill="auto"/>
                <w:vAlign w:val="center"/>
              </w:tcPr>
              <w:p w:rsidR="00372262" w:rsidRPr="000A2B55" w:rsidRDefault="00372262" w:rsidP="00372262">
                <w:pPr>
                  <w:pStyle w:val="Heading3"/>
                </w:pPr>
                <w:r w:rsidRPr="000A2B55">
                  <w:t>Friday</w:t>
                </w:r>
              </w:p>
            </w:tc>
          </w:sdtContent>
        </w:sdt>
      </w:tr>
      <w:tr w:rsidR="00372262" w:rsidRPr="000A2B55" w:rsidTr="00A273CC">
        <w:trPr>
          <w:trHeight w:val="1842"/>
        </w:trPr>
        <w:tc>
          <w:tcPr>
            <w:tcW w:w="1797" w:type="dxa"/>
            <w:shd w:val="clear" w:color="auto" w:fill="auto"/>
            <w:noWrap/>
            <w:vAlign w:val="center"/>
          </w:tcPr>
          <w:p w:rsidR="00372262" w:rsidRPr="000A2B55" w:rsidRDefault="00372262" w:rsidP="00372262">
            <w:pPr>
              <w:pStyle w:val="Heading3"/>
            </w:pPr>
            <w:r>
              <w:t>Morning</w:t>
            </w:r>
          </w:p>
        </w:tc>
        <w:tc>
          <w:tcPr>
            <w:tcW w:w="1530" w:type="dxa"/>
            <w:shd w:val="clear" w:color="auto" w:fill="auto"/>
          </w:tcPr>
          <w:p w:rsidR="00372262" w:rsidRPr="000A2B55" w:rsidRDefault="00A273CC" w:rsidP="00372262">
            <w:r w:rsidRPr="00A273CC">
              <w:rPr>
                <w:highlight w:val="yellow"/>
              </w:rPr>
              <w:t>9:00-12</w:t>
            </w:r>
            <w:r>
              <w:rPr>
                <w:highlight w:val="yellow"/>
              </w:rPr>
              <w:t>:00</w:t>
            </w:r>
          </w:p>
        </w:tc>
        <w:tc>
          <w:tcPr>
            <w:tcW w:w="1530" w:type="dxa"/>
            <w:shd w:val="clear" w:color="auto" w:fill="auto"/>
          </w:tcPr>
          <w:p w:rsidR="00372262" w:rsidRPr="000A2B55" w:rsidRDefault="00372262" w:rsidP="00372262"/>
        </w:tc>
        <w:tc>
          <w:tcPr>
            <w:tcW w:w="1673" w:type="dxa"/>
            <w:shd w:val="clear" w:color="auto" w:fill="auto"/>
          </w:tcPr>
          <w:p w:rsidR="00372262" w:rsidRPr="000A2B55" w:rsidRDefault="00A273CC" w:rsidP="00372262">
            <w:r w:rsidRPr="00A273CC">
              <w:rPr>
                <w:highlight w:val="yellow"/>
              </w:rPr>
              <w:t>9:00-12:00</w:t>
            </w:r>
          </w:p>
        </w:tc>
        <w:tc>
          <w:tcPr>
            <w:tcW w:w="1786" w:type="dxa"/>
            <w:shd w:val="clear" w:color="auto" w:fill="auto"/>
          </w:tcPr>
          <w:p w:rsidR="00372262" w:rsidRPr="000A2B55" w:rsidRDefault="00372262" w:rsidP="00372262"/>
        </w:tc>
        <w:tc>
          <w:tcPr>
            <w:tcW w:w="1786" w:type="dxa"/>
            <w:shd w:val="clear" w:color="auto" w:fill="auto"/>
          </w:tcPr>
          <w:p w:rsidR="00372262" w:rsidRPr="000A2B55" w:rsidRDefault="00372262" w:rsidP="00372262"/>
        </w:tc>
      </w:tr>
      <w:tr w:rsidR="00A273CC" w:rsidRPr="000A2B55" w:rsidTr="00A273CC">
        <w:trPr>
          <w:trHeight w:val="480"/>
        </w:trPr>
        <w:tc>
          <w:tcPr>
            <w:tcW w:w="1797" w:type="dxa"/>
            <w:vMerge w:val="restart"/>
            <w:shd w:val="clear" w:color="auto" w:fill="auto"/>
            <w:noWrap/>
            <w:vAlign w:val="center"/>
          </w:tcPr>
          <w:p w:rsidR="00A273CC" w:rsidRPr="000A2B55" w:rsidRDefault="00A273CC" w:rsidP="00372262">
            <w:pPr>
              <w:pStyle w:val="Heading3"/>
            </w:pPr>
            <w:r>
              <w:t>Afternoon</w:t>
            </w:r>
          </w:p>
        </w:tc>
        <w:tc>
          <w:tcPr>
            <w:tcW w:w="1530" w:type="dxa"/>
            <w:shd w:val="clear" w:color="auto" w:fill="auto"/>
          </w:tcPr>
          <w:p w:rsidR="00A273CC" w:rsidRPr="000A2B55" w:rsidRDefault="00A273CC" w:rsidP="00372262">
            <w:r>
              <w:t>1:30 – 3:00</w:t>
            </w:r>
          </w:p>
        </w:tc>
        <w:tc>
          <w:tcPr>
            <w:tcW w:w="1530" w:type="dxa"/>
            <w:vMerge w:val="restart"/>
            <w:shd w:val="clear" w:color="auto" w:fill="auto"/>
          </w:tcPr>
          <w:p w:rsidR="00A273CC" w:rsidRPr="00A273CC" w:rsidRDefault="00A273CC" w:rsidP="00372262">
            <w:pPr>
              <w:rPr>
                <w:highlight w:val="yellow"/>
              </w:rPr>
            </w:pPr>
            <w:r w:rsidRPr="00A273CC">
              <w:rPr>
                <w:highlight w:val="yellow"/>
              </w:rPr>
              <w:t>12:00 – 5:00</w:t>
            </w:r>
          </w:p>
        </w:tc>
        <w:tc>
          <w:tcPr>
            <w:tcW w:w="1673" w:type="dxa"/>
            <w:shd w:val="clear" w:color="auto" w:fill="auto"/>
          </w:tcPr>
          <w:p w:rsidR="00A273CC" w:rsidRPr="000A2B55" w:rsidRDefault="00A273CC" w:rsidP="00372262">
            <w:r>
              <w:t>1:30 – 3:00</w:t>
            </w:r>
          </w:p>
        </w:tc>
        <w:tc>
          <w:tcPr>
            <w:tcW w:w="1786" w:type="dxa"/>
            <w:vMerge w:val="restart"/>
            <w:shd w:val="clear" w:color="auto" w:fill="auto"/>
          </w:tcPr>
          <w:p w:rsidR="00A273CC" w:rsidRPr="000A2B55" w:rsidRDefault="00A273CC" w:rsidP="00372262">
            <w:r w:rsidRPr="00A273CC">
              <w:rPr>
                <w:highlight w:val="yellow"/>
              </w:rPr>
              <w:t>12:00 – 5:00</w:t>
            </w:r>
          </w:p>
        </w:tc>
        <w:tc>
          <w:tcPr>
            <w:tcW w:w="1786" w:type="dxa"/>
            <w:vMerge w:val="restart"/>
            <w:shd w:val="clear" w:color="auto" w:fill="auto"/>
          </w:tcPr>
          <w:p w:rsidR="00A273CC" w:rsidRPr="000A2B55" w:rsidRDefault="00A273CC" w:rsidP="00372262"/>
        </w:tc>
      </w:tr>
      <w:tr w:rsidR="00A273CC" w:rsidRPr="000A2B55" w:rsidTr="00A273CC">
        <w:trPr>
          <w:trHeight w:val="1897"/>
        </w:trPr>
        <w:tc>
          <w:tcPr>
            <w:tcW w:w="1797" w:type="dxa"/>
            <w:vMerge/>
            <w:shd w:val="clear" w:color="auto" w:fill="auto"/>
            <w:noWrap/>
            <w:vAlign w:val="center"/>
          </w:tcPr>
          <w:p w:rsidR="00A273CC" w:rsidRDefault="00A273CC" w:rsidP="00372262">
            <w:pPr>
              <w:pStyle w:val="Heading3"/>
            </w:pPr>
          </w:p>
        </w:tc>
        <w:tc>
          <w:tcPr>
            <w:tcW w:w="1530" w:type="dxa"/>
            <w:shd w:val="clear" w:color="auto" w:fill="auto"/>
          </w:tcPr>
          <w:p w:rsidR="00A273CC" w:rsidRDefault="00A273CC" w:rsidP="00372262">
            <w:r w:rsidRPr="00A273CC">
              <w:rPr>
                <w:highlight w:val="yellow"/>
              </w:rPr>
              <w:t>3:00 – 5:00</w:t>
            </w:r>
          </w:p>
        </w:tc>
        <w:tc>
          <w:tcPr>
            <w:tcW w:w="1530" w:type="dxa"/>
            <w:vMerge/>
            <w:shd w:val="clear" w:color="auto" w:fill="auto"/>
          </w:tcPr>
          <w:p w:rsidR="00A273CC" w:rsidRDefault="00A273CC" w:rsidP="00372262"/>
        </w:tc>
        <w:tc>
          <w:tcPr>
            <w:tcW w:w="1673" w:type="dxa"/>
            <w:shd w:val="clear" w:color="auto" w:fill="auto"/>
          </w:tcPr>
          <w:p w:rsidR="00A273CC" w:rsidRDefault="00A273CC" w:rsidP="00372262">
            <w:r w:rsidRPr="00A273CC">
              <w:rPr>
                <w:highlight w:val="yellow"/>
              </w:rPr>
              <w:t>3:00 –</w:t>
            </w:r>
            <w:bookmarkStart w:id="0" w:name="_GoBack"/>
            <w:bookmarkEnd w:id="0"/>
            <w:r w:rsidRPr="00A273CC">
              <w:rPr>
                <w:highlight w:val="yellow"/>
              </w:rPr>
              <w:t xml:space="preserve"> 5:00</w:t>
            </w:r>
          </w:p>
        </w:tc>
        <w:tc>
          <w:tcPr>
            <w:tcW w:w="1786" w:type="dxa"/>
            <w:vMerge/>
            <w:shd w:val="clear" w:color="auto" w:fill="auto"/>
          </w:tcPr>
          <w:p w:rsidR="00A273CC" w:rsidRDefault="00A273CC" w:rsidP="00372262"/>
        </w:tc>
        <w:tc>
          <w:tcPr>
            <w:tcW w:w="1786" w:type="dxa"/>
            <w:vMerge/>
            <w:shd w:val="clear" w:color="auto" w:fill="auto"/>
          </w:tcPr>
          <w:p w:rsidR="00A273CC" w:rsidRPr="000A2B55" w:rsidRDefault="00A273CC" w:rsidP="00372262"/>
        </w:tc>
      </w:tr>
    </w:tbl>
    <w:p w:rsidR="00441DD7" w:rsidRDefault="00441DD7" w:rsidP="00B203D0"/>
    <w:sectPr w:rsidR="00441DD7" w:rsidSect="000A2B55"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2C5" w:rsidRDefault="00CC22C5" w:rsidP="00B9109F">
      <w:r>
        <w:separator/>
      </w:r>
    </w:p>
  </w:endnote>
  <w:endnote w:type="continuationSeparator" w:id="0">
    <w:p w:rsidR="00CC22C5" w:rsidRDefault="00CC22C5" w:rsidP="00B91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2C5" w:rsidRDefault="00CC22C5" w:rsidP="00B9109F">
      <w:r>
        <w:separator/>
      </w:r>
    </w:p>
  </w:footnote>
  <w:footnote w:type="continuationSeparator" w:id="0">
    <w:p w:rsidR="00CC22C5" w:rsidRDefault="00CC22C5" w:rsidP="00B910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564FC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C22824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6AA1F6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9B8D2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2B8198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5E9B4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C569FC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A2442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F83D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A26E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262"/>
    <w:rsid w:val="00035F51"/>
    <w:rsid w:val="000A2B55"/>
    <w:rsid w:val="000F580C"/>
    <w:rsid w:val="00112018"/>
    <w:rsid w:val="001C0E32"/>
    <w:rsid w:val="001C70A2"/>
    <w:rsid w:val="001E0505"/>
    <w:rsid w:val="002A578C"/>
    <w:rsid w:val="002F1CE7"/>
    <w:rsid w:val="00350D85"/>
    <w:rsid w:val="00363071"/>
    <w:rsid w:val="00372262"/>
    <w:rsid w:val="003A7DAF"/>
    <w:rsid w:val="003D4411"/>
    <w:rsid w:val="00441DD7"/>
    <w:rsid w:val="004E0B73"/>
    <w:rsid w:val="00544B7B"/>
    <w:rsid w:val="00555C19"/>
    <w:rsid w:val="005721AC"/>
    <w:rsid w:val="005E48EC"/>
    <w:rsid w:val="00632D2F"/>
    <w:rsid w:val="00745595"/>
    <w:rsid w:val="007745C4"/>
    <w:rsid w:val="008156AD"/>
    <w:rsid w:val="008B19BB"/>
    <w:rsid w:val="00964F89"/>
    <w:rsid w:val="009A5FE9"/>
    <w:rsid w:val="009E59D1"/>
    <w:rsid w:val="00A1052D"/>
    <w:rsid w:val="00A273CC"/>
    <w:rsid w:val="00AC51C3"/>
    <w:rsid w:val="00B203D0"/>
    <w:rsid w:val="00B9109F"/>
    <w:rsid w:val="00BC6536"/>
    <w:rsid w:val="00C21DF9"/>
    <w:rsid w:val="00C22695"/>
    <w:rsid w:val="00CC22C5"/>
    <w:rsid w:val="00CE1A30"/>
    <w:rsid w:val="00D324AF"/>
    <w:rsid w:val="00D826C2"/>
    <w:rsid w:val="00DA4D61"/>
    <w:rsid w:val="00DE1795"/>
    <w:rsid w:val="00EC256D"/>
    <w:rsid w:val="00F158A4"/>
    <w:rsid w:val="00F27739"/>
    <w:rsid w:val="00F34D8F"/>
    <w:rsid w:val="00F86D2B"/>
    <w:rsid w:val="00FC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68F4F5"/>
  <w15:docId w15:val="{6D66B16E-8B91-45C5-B5D2-071CF18B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505"/>
  </w:style>
  <w:style w:type="paragraph" w:styleId="Heading1">
    <w:name w:val="heading 1"/>
    <w:basedOn w:val="Normal"/>
    <w:next w:val="Normal"/>
    <w:link w:val="Heading1Char"/>
    <w:qFormat/>
    <w:rsid w:val="00EC256D"/>
    <w:pPr>
      <w:outlineLvl w:val="0"/>
    </w:pPr>
    <w:rPr>
      <w:rFonts w:asciiTheme="majorHAnsi" w:hAnsiTheme="majorHAns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FC11E7"/>
    <w:pPr>
      <w:jc w:val="right"/>
      <w:outlineLvl w:val="1"/>
    </w:pPr>
    <w:rPr>
      <w:color w:val="595959" w:themeColor="text1" w:themeTint="A6"/>
    </w:rPr>
  </w:style>
  <w:style w:type="paragraph" w:styleId="Heading3">
    <w:name w:val="heading 3"/>
    <w:basedOn w:val="Normal"/>
    <w:next w:val="Normal"/>
    <w:link w:val="Heading3Char"/>
    <w:qFormat/>
    <w:rsid w:val="00D826C2"/>
    <w:pPr>
      <w:jc w:val="center"/>
      <w:outlineLvl w:val="2"/>
    </w:pPr>
    <w:rPr>
      <w:rFonts w:asciiTheme="majorHAnsi" w:hAnsiTheme="majorHAnsi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203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203D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203D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203D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203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203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Heading1Char"/>
    <w:link w:val="Heading3"/>
    <w:rsid w:val="00D826C2"/>
    <w:rPr>
      <w:rFonts w:asciiTheme="majorHAnsi" w:hAnsiTheme="majorHAnsi"/>
      <w:b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EC256D"/>
    <w:rPr>
      <w:rFonts w:asciiTheme="majorHAnsi" w:hAnsiTheme="majorHAns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C11E7"/>
    <w:rPr>
      <w:rFonts w:asciiTheme="majorHAnsi" w:hAnsiTheme="majorHAnsi"/>
      <w:b/>
      <w:color w:val="595959" w:themeColor="text1" w:themeTint="A6"/>
      <w:sz w:val="32"/>
      <w:szCs w:val="32"/>
    </w:rPr>
  </w:style>
  <w:style w:type="paragraph" w:styleId="BalloonText">
    <w:name w:val="Balloon Text"/>
    <w:basedOn w:val="Normal"/>
    <w:semiHidden/>
    <w:unhideWhenUsed/>
    <w:rsid w:val="00745595"/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1E0505"/>
    <w:rPr>
      <w:color w:val="595959" w:themeColor="text1" w:themeTint="A6"/>
    </w:rPr>
  </w:style>
  <w:style w:type="table" w:styleId="TableGrid">
    <w:name w:val="Table Grid"/>
    <w:basedOn w:val="TableNormal"/>
    <w:rsid w:val="00EC25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B910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09F"/>
    <w:rPr>
      <w:rFonts w:asciiTheme="minorHAnsi" w:hAnsiTheme="minorHAnsi"/>
      <w:sz w:val="18"/>
      <w:szCs w:val="24"/>
    </w:rPr>
  </w:style>
  <w:style w:type="paragraph" w:styleId="Footer">
    <w:name w:val="footer"/>
    <w:basedOn w:val="Normal"/>
    <w:link w:val="FooterChar"/>
    <w:unhideWhenUsed/>
    <w:rsid w:val="00B910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09F"/>
    <w:rPr>
      <w:rFonts w:asciiTheme="minorHAnsi" w:hAnsiTheme="minorHAnsi"/>
      <w:sz w:val="18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B203D0"/>
  </w:style>
  <w:style w:type="paragraph" w:styleId="BlockText">
    <w:name w:val="Block Text"/>
    <w:basedOn w:val="Normal"/>
    <w:semiHidden/>
    <w:unhideWhenUsed/>
    <w:rsid w:val="00FC11E7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B203D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203D0"/>
  </w:style>
  <w:style w:type="paragraph" w:styleId="BodyText2">
    <w:name w:val="Body Text 2"/>
    <w:basedOn w:val="Normal"/>
    <w:link w:val="BodyText2Char"/>
    <w:semiHidden/>
    <w:unhideWhenUsed/>
    <w:rsid w:val="00B203D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203D0"/>
  </w:style>
  <w:style w:type="paragraph" w:styleId="BodyText3">
    <w:name w:val="Body Text 3"/>
    <w:basedOn w:val="Normal"/>
    <w:link w:val="BodyText3Char"/>
    <w:semiHidden/>
    <w:unhideWhenUsed/>
    <w:rsid w:val="00B203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203D0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B203D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203D0"/>
  </w:style>
  <w:style w:type="paragraph" w:styleId="BodyTextIndent">
    <w:name w:val="Body Text Indent"/>
    <w:basedOn w:val="Normal"/>
    <w:link w:val="BodyTextIndentChar"/>
    <w:semiHidden/>
    <w:unhideWhenUsed/>
    <w:rsid w:val="00B203D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B203D0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B203D0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203D0"/>
  </w:style>
  <w:style w:type="paragraph" w:styleId="BodyTextIndent2">
    <w:name w:val="Body Text Indent 2"/>
    <w:basedOn w:val="Normal"/>
    <w:link w:val="BodyTextIndent2Char"/>
    <w:semiHidden/>
    <w:unhideWhenUsed/>
    <w:rsid w:val="00B203D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203D0"/>
  </w:style>
  <w:style w:type="paragraph" w:styleId="BodyTextIndent3">
    <w:name w:val="Body Text Indent 3"/>
    <w:basedOn w:val="Normal"/>
    <w:link w:val="BodyTextIndent3Char"/>
    <w:semiHidden/>
    <w:unhideWhenUsed/>
    <w:rsid w:val="00B203D0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203D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B203D0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B203D0"/>
    <w:pPr>
      <w:spacing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B203D0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B203D0"/>
  </w:style>
  <w:style w:type="table" w:styleId="ColorfulGrid">
    <w:name w:val="Colorful Grid"/>
    <w:basedOn w:val="TableNormal"/>
    <w:uiPriority w:val="73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B203D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B203D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B203D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B203D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B203D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B203D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B203D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B203D0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203D0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03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203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203D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B203D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B203D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B203D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B203D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B203D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B203D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B203D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B203D0"/>
  </w:style>
  <w:style w:type="character" w:customStyle="1" w:styleId="DateChar">
    <w:name w:val="Date Char"/>
    <w:basedOn w:val="DefaultParagraphFont"/>
    <w:link w:val="Date"/>
    <w:semiHidden/>
    <w:rsid w:val="00B203D0"/>
  </w:style>
  <w:style w:type="paragraph" w:styleId="DocumentMap">
    <w:name w:val="Document Map"/>
    <w:basedOn w:val="Normal"/>
    <w:link w:val="DocumentMapChar"/>
    <w:semiHidden/>
    <w:unhideWhenUsed/>
    <w:rsid w:val="00B203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B203D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B203D0"/>
  </w:style>
  <w:style w:type="character" w:customStyle="1" w:styleId="E-mailSignatureChar">
    <w:name w:val="E-mail Signature Char"/>
    <w:basedOn w:val="DefaultParagraphFont"/>
    <w:link w:val="E-mailSignature"/>
    <w:semiHidden/>
    <w:rsid w:val="00B203D0"/>
  </w:style>
  <w:style w:type="character" w:styleId="Emphasis">
    <w:name w:val="Emphasis"/>
    <w:basedOn w:val="DefaultParagraphFont"/>
    <w:semiHidden/>
    <w:unhideWhenUsed/>
    <w:qFormat/>
    <w:rsid w:val="00B203D0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B203D0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B203D0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B203D0"/>
    <w:rPr>
      <w:szCs w:val="20"/>
    </w:rPr>
  </w:style>
  <w:style w:type="paragraph" w:styleId="EnvelopeAddress">
    <w:name w:val="envelope address"/>
    <w:basedOn w:val="Normal"/>
    <w:semiHidden/>
    <w:unhideWhenUsed/>
    <w:rsid w:val="00B203D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B203D0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B203D0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B203D0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B203D0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203D0"/>
    <w:rPr>
      <w:szCs w:val="20"/>
    </w:rPr>
  </w:style>
  <w:style w:type="table" w:styleId="GridTable1Light">
    <w:name w:val="Grid Table 1 Light"/>
    <w:basedOn w:val="TableNormal"/>
    <w:uiPriority w:val="46"/>
    <w:rsid w:val="00B203D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203D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203D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203D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203D0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203D0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203D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203D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203D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B203D0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B203D0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B203D0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B203D0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B203D0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B203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203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B203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B203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B203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B203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B203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B203D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203D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B203D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B203D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B203D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B203D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B203D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B203D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B203D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B203D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B203D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B203D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B203D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B203D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B203D0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B203D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B203D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B203D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B203D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B203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B203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B203D0"/>
  </w:style>
  <w:style w:type="paragraph" w:styleId="HTMLAddress">
    <w:name w:val="HTML Address"/>
    <w:basedOn w:val="Normal"/>
    <w:link w:val="HTMLAddressChar"/>
    <w:semiHidden/>
    <w:unhideWhenUsed/>
    <w:rsid w:val="00B203D0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203D0"/>
    <w:rPr>
      <w:i/>
      <w:iCs/>
    </w:rPr>
  </w:style>
  <w:style w:type="character" w:styleId="HTMLCite">
    <w:name w:val="HTML Cite"/>
    <w:basedOn w:val="DefaultParagraphFont"/>
    <w:semiHidden/>
    <w:unhideWhenUsed/>
    <w:rsid w:val="00B203D0"/>
    <w:rPr>
      <w:i/>
      <w:iCs/>
    </w:rPr>
  </w:style>
  <w:style w:type="character" w:styleId="HTMLCode">
    <w:name w:val="HTML Code"/>
    <w:basedOn w:val="DefaultParagraphFont"/>
    <w:semiHidden/>
    <w:unhideWhenUsed/>
    <w:rsid w:val="00B203D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B203D0"/>
    <w:rPr>
      <w:i/>
      <w:iCs/>
    </w:rPr>
  </w:style>
  <w:style w:type="character" w:styleId="HTMLKeyboard">
    <w:name w:val="HTML Keyboard"/>
    <w:basedOn w:val="DefaultParagraphFont"/>
    <w:semiHidden/>
    <w:unhideWhenUsed/>
    <w:rsid w:val="00B203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B203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B203D0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B203D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B203D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B203D0"/>
    <w:rPr>
      <w:i/>
      <w:iCs/>
    </w:rPr>
  </w:style>
  <w:style w:type="character" w:styleId="Hyperlink">
    <w:name w:val="Hyperlink"/>
    <w:basedOn w:val="DefaultParagraphFont"/>
    <w:semiHidden/>
    <w:unhideWhenUsed/>
    <w:rsid w:val="00B203D0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B203D0"/>
    <w:pPr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B203D0"/>
    <w:pPr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B203D0"/>
    <w:pPr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B203D0"/>
    <w:pPr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B203D0"/>
    <w:pPr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B203D0"/>
    <w:pPr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B203D0"/>
    <w:pPr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B203D0"/>
    <w:pPr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B203D0"/>
    <w:pPr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B203D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C11E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050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050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0505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B203D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B203D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B203D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B203D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B203D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B203D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B203D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B203D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B203D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B203D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B203D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B203D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B203D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B203D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B203D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B203D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B203D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B203D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B203D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B203D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B203D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B203D0"/>
  </w:style>
  <w:style w:type="paragraph" w:styleId="List">
    <w:name w:val="List"/>
    <w:basedOn w:val="Normal"/>
    <w:semiHidden/>
    <w:unhideWhenUsed/>
    <w:rsid w:val="00B203D0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B203D0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B203D0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B203D0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B203D0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B203D0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B203D0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B203D0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B203D0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B203D0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B203D0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B203D0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B203D0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B203D0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B203D0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B203D0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B203D0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B203D0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B203D0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B203D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B203D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B203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B203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B203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B203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B203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B203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B203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B203D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B203D0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B203D0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B203D0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B203D0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B203D0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B203D0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B203D0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B203D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B203D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B203D0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B203D0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B203D0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B203D0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B203D0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B203D0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B203D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B203D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B203D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203D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B203D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B203D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B203D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B203D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B203D0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B203D0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B203D0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B203D0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B203D0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B203D0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B203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B203D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B203D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B203D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B203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B203D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B203D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B203D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B203D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B203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B203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B203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B203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B203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B203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B203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B203D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B203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B203D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B203D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B203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B203D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B203D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B203D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B203D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B203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B203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B203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B203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B203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B203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B203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B203D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B203D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203D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B203D0"/>
  </w:style>
  <w:style w:type="paragraph" w:styleId="NormalWeb">
    <w:name w:val="Normal (Web)"/>
    <w:basedOn w:val="Normal"/>
    <w:semiHidden/>
    <w:unhideWhenUsed/>
    <w:rsid w:val="00B203D0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B203D0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B203D0"/>
  </w:style>
  <w:style w:type="character" w:customStyle="1" w:styleId="NoteHeadingChar">
    <w:name w:val="Note Heading Char"/>
    <w:basedOn w:val="DefaultParagraphFont"/>
    <w:link w:val="NoteHeading"/>
    <w:semiHidden/>
    <w:rsid w:val="00B203D0"/>
  </w:style>
  <w:style w:type="character" w:styleId="PageNumber">
    <w:name w:val="page number"/>
    <w:basedOn w:val="DefaultParagraphFont"/>
    <w:semiHidden/>
    <w:unhideWhenUsed/>
    <w:rsid w:val="00B203D0"/>
  </w:style>
  <w:style w:type="table" w:styleId="PlainTable1">
    <w:name w:val="Plain Table 1"/>
    <w:basedOn w:val="TableNormal"/>
    <w:uiPriority w:val="41"/>
    <w:rsid w:val="00B203D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203D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203D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203D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203D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B203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203D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B203D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B203D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B203D0"/>
  </w:style>
  <w:style w:type="character" w:customStyle="1" w:styleId="SalutationChar">
    <w:name w:val="Salutation Char"/>
    <w:basedOn w:val="DefaultParagraphFont"/>
    <w:link w:val="Salutation"/>
    <w:semiHidden/>
    <w:rsid w:val="00B203D0"/>
  </w:style>
  <w:style w:type="paragraph" w:styleId="Signature">
    <w:name w:val="Signature"/>
    <w:basedOn w:val="Normal"/>
    <w:link w:val="SignatureChar"/>
    <w:semiHidden/>
    <w:unhideWhenUsed/>
    <w:rsid w:val="00B203D0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B203D0"/>
  </w:style>
  <w:style w:type="character" w:customStyle="1" w:styleId="SmartHyperlink">
    <w:name w:val="Smart Hyperlink"/>
    <w:basedOn w:val="DefaultParagraphFont"/>
    <w:uiPriority w:val="99"/>
    <w:semiHidden/>
    <w:unhideWhenUsed/>
    <w:rsid w:val="00B203D0"/>
    <w:rPr>
      <w:u w:val="dotted"/>
    </w:rPr>
  </w:style>
  <w:style w:type="character" w:styleId="Strong">
    <w:name w:val="Strong"/>
    <w:basedOn w:val="DefaultParagraphFont"/>
    <w:semiHidden/>
    <w:unhideWhenUsed/>
    <w:qFormat/>
    <w:rsid w:val="00B203D0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B203D0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B203D0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B203D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B203D0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B203D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B203D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B203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B203D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B203D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B203D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B203D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B203D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B203D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B203D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B203D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B203D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B203D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B203D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B203D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B203D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B203D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B203D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B203D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B203D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B203D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B203D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B203D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B203D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B203D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B203D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B203D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B203D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B203D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B203D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B203D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B203D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B203D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B203D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B203D0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B203D0"/>
  </w:style>
  <w:style w:type="table" w:styleId="TableProfessional">
    <w:name w:val="Table Professional"/>
    <w:basedOn w:val="TableNormal"/>
    <w:semiHidden/>
    <w:unhideWhenUsed/>
    <w:rsid w:val="00B203D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B203D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B203D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B203D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B203D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B203D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B20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B203D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B203D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B203D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B203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B20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B203D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B203D0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B203D0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B203D0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B203D0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B203D0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B203D0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B203D0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B203D0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B203D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03D0"/>
    <w:pPr>
      <w:keepNext/>
      <w:keepLines/>
      <w:spacing w:before="240"/>
      <w:outlineLvl w:val="9"/>
    </w:pPr>
    <w:rPr>
      <w:rFonts w:eastAsiaTheme="majorEastAsia" w:cstheme="majorBidi"/>
      <w:b w:val="0"/>
      <w:color w:val="365F91" w:themeColor="accent1" w:themeShade="BF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0505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0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xliu10\AppData\Roaming\Microsoft\Templates\Weekly%20homework%20schedu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7711469BF044039A9F721CA5F4E7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FB6FA-EBE8-4C84-8B78-D69188B9F123}"/>
      </w:docPartPr>
      <w:docPartBody>
        <w:p w:rsidR="00000000" w:rsidRDefault="00190029" w:rsidP="00190029">
          <w:pPr>
            <w:pStyle w:val="07711469BF044039A9F721CA5F4E757F"/>
          </w:pPr>
          <w:r w:rsidRPr="000A2B55">
            <w:t>Period</w:t>
          </w:r>
        </w:p>
      </w:docPartBody>
    </w:docPart>
    <w:docPart>
      <w:docPartPr>
        <w:name w:val="DA9E3D97AF4F4CA6A995A29772D32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AEAA9-914A-4E82-B5B4-53A2091F565B}"/>
      </w:docPartPr>
      <w:docPartBody>
        <w:p w:rsidR="00000000" w:rsidRDefault="00190029" w:rsidP="00190029">
          <w:pPr>
            <w:pStyle w:val="DA9E3D97AF4F4CA6A995A29772D321FC"/>
          </w:pPr>
          <w:r w:rsidRPr="000A2B55">
            <w:t>Monday</w:t>
          </w:r>
        </w:p>
      </w:docPartBody>
    </w:docPart>
    <w:docPart>
      <w:docPartPr>
        <w:name w:val="E05AA919978641C1A5A6854B9ED6A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BBDB3-5636-4A49-95C3-2072B6C05A60}"/>
      </w:docPartPr>
      <w:docPartBody>
        <w:p w:rsidR="00000000" w:rsidRDefault="00190029" w:rsidP="00190029">
          <w:pPr>
            <w:pStyle w:val="E05AA919978641C1A5A6854B9ED6AE51"/>
          </w:pPr>
          <w:r w:rsidRPr="000A2B55">
            <w:t>Tuesday</w:t>
          </w:r>
        </w:p>
      </w:docPartBody>
    </w:docPart>
    <w:docPart>
      <w:docPartPr>
        <w:name w:val="09B17E6BB9DA411CACF697B5FA627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5F2E8-D0FD-462C-B9ED-AFE6CAB965C8}"/>
      </w:docPartPr>
      <w:docPartBody>
        <w:p w:rsidR="00000000" w:rsidRDefault="00190029" w:rsidP="00190029">
          <w:pPr>
            <w:pStyle w:val="09B17E6BB9DA411CACF697B5FA627EF7"/>
          </w:pPr>
          <w:r w:rsidRPr="000A2B55">
            <w:t>Wednesday</w:t>
          </w:r>
        </w:p>
      </w:docPartBody>
    </w:docPart>
    <w:docPart>
      <w:docPartPr>
        <w:name w:val="057F122D17344B3FB314AC19F215D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2E85D-C065-4208-8CAE-FBF645EB3079}"/>
      </w:docPartPr>
      <w:docPartBody>
        <w:p w:rsidR="00000000" w:rsidRDefault="00190029" w:rsidP="00190029">
          <w:pPr>
            <w:pStyle w:val="057F122D17344B3FB314AC19F215D98A"/>
          </w:pPr>
          <w:r w:rsidRPr="000A2B55">
            <w:t>Thursday</w:t>
          </w:r>
        </w:p>
      </w:docPartBody>
    </w:docPart>
    <w:docPart>
      <w:docPartPr>
        <w:name w:val="FCD5B1A9D1EA442887FA38D7687D5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82B47-2D1A-490C-A79F-8501CD10EC59}"/>
      </w:docPartPr>
      <w:docPartBody>
        <w:p w:rsidR="00000000" w:rsidRDefault="00190029" w:rsidP="00190029">
          <w:pPr>
            <w:pStyle w:val="FCD5B1A9D1EA442887FA38D7687D55A8"/>
          </w:pPr>
          <w:r w:rsidRPr="000A2B55">
            <w:t>Friday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029"/>
    <w:rsid w:val="00190029"/>
    <w:rsid w:val="0056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2B250824814CDB9155FBAE0A17E884">
    <w:name w:val="262B250824814CDB9155FBAE0A17E884"/>
  </w:style>
  <w:style w:type="paragraph" w:customStyle="1" w:styleId="DB5A7359178C4F2F8AA5FC85C1FBA5AA">
    <w:name w:val="DB5A7359178C4F2F8AA5FC85C1FBA5AA"/>
  </w:style>
  <w:style w:type="paragraph" w:customStyle="1" w:styleId="AA3A84CCDB624626B6A8AA5AFDED6BD0">
    <w:name w:val="AA3A84CCDB624626B6A8AA5AFDED6BD0"/>
  </w:style>
  <w:style w:type="paragraph" w:customStyle="1" w:styleId="FBD82BBA25214FF3989FC2F69761B800">
    <w:name w:val="FBD82BBA25214FF3989FC2F69761B800"/>
  </w:style>
  <w:style w:type="paragraph" w:customStyle="1" w:styleId="443F6958BA4B40CDAC3BD91D98BA2534">
    <w:name w:val="443F6958BA4B40CDAC3BD91D98BA2534"/>
  </w:style>
  <w:style w:type="paragraph" w:customStyle="1" w:styleId="A246772C3E884FDC9E533B58D70E0660">
    <w:name w:val="A246772C3E884FDC9E533B58D70E0660"/>
  </w:style>
  <w:style w:type="paragraph" w:customStyle="1" w:styleId="8FB0A60CA46740B391754171597A1DB5">
    <w:name w:val="8FB0A60CA46740B391754171597A1DB5"/>
  </w:style>
  <w:style w:type="paragraph" w:customStyle="1" w:styleId="10903D39808C418BA1897F2CEC69206A">
    <w:name w:val="10903D39808C418BA1897F2CEC69206A"/>
  </w:style>
  <w:style w:type="paragraph" w:customStyle="1" w:styleId="362C2F4B9CCF4176BF1C1FDCC7864783">
    <w:name w:val="362C2F4B9CCF4176BF1C1FDCC7864783"/>
  </w:style>
  <w:style w:type="paragraph" w:customStyle="1" w:styleId="F0EBF1F829604DEBA8F988E0053161AE">
    <w:name w:val="F0EBF1F829604DEBA8F988E0053161AE"/>
  </w:style>
  <w:style w:type="paragraph" w:customStyle="1" w:styleId="A4F7A28B27204992AC4075AB6482F43A">
    <w:name w:val="A4F7A28B27204992AC4075AB6482F43A"/>
  </w:style>
  <w:style w:type="paragraph" w:customStyle="1" w:styleId="FD6A14D6CACD47F49EBDC8DF8A1960E3">
    <w:name w:val="FD6A14D6CACD47F49EBDC8DF8A1960E3"/>
  </w:style>
  <w:style w:type="paragraph" w:customStyle="1" w:styleId="AB422898BB144F3A9168141AD1F1893F">
    <w:name w:val="AB422898BB144F3A9168141AD1F1893F"/>
  </w:style>
  <w:style w:type="paragraph" w:customStyle="1" w:styleId="894E1479F4E74B6EB600B793BC2D2664">
    <w:name w:val="894E1479F4E74B6EB600B793BC2D2664"/>
  </w:style>
  <w:style w:type="paragraph" w:customStyle="1" w:styleId="A6486755B3B54DB9A55564F623E809E5">
    <w:name w:val="A6486755B3B54DB9A55564F623E809E5"/>
  </w:style>
  <w:style w:type="paragraph" w:customStyle="1" w:styleId="806DC57D57D240DF8013B340302814E7">
    <w:name w:val="806DC57D57D240DF8013B340302814E7"/>
  </w:style>
  <w:style w:type="paragraph" w:customStyle="1" w:styleId="5D175CD752854648B7FE32A6D469041C">
    <w:name w:val="5D175CD752854648B7FE32A6D469041C"/>
  </w:style>
  <w:style w:type="paragraph" w:customStyle="1" w:styleId="7822F87BEE8649A5A26BCD44E3511BA7">
    <w:name w:val="7822F87BEE8649A5A26BCD44E3511BA7"/>
  </w:style>
  <w:style w:type="paragraph" w:customStyle="1" w:styleId="75999A6C5BFA400AB56F5D4DB9FB3243">
    <w:name w:val="75999A6C5BFA400AB56F5D4DB9FB3243"/>
  </w:style>
  <w:style w:type="paragraph" w:customStyle="1" w:styleId="78E8476555CB421EB1486339CF766C91">
    <w:name w:val="78E8476555CB421EB1486339CF766C91"/>
  </w:style>
  <w:style w:type="paragraph" w:customStyle="1" w:styleId="BA0C7A8D6ADE473D84F2B62AE5C4FE17">
    <w:name w:val="BA0C7A8D6ADE473D84F2B62AE5C4FE17"/>
  </w:style>
  <w:style w:type="paragraph" w:customStyle="1" w:styleId="08D598DD300A4F838F5A5992194839AE">
    <w:name w:val="08D598DD300A4F838F5A5992194839AE"/>
  </w:style>
  <w:style w:type="paragraph" w:customStyle="1" w:styleId="7D81EAFA4CE34C7A9F28F33C82746953">
    <w:name w:val="7D81EAFA4CE34C7A9F28F33C82746953"/>
  </w:style>
  <w:style w:type="paragraph" w:customStyle="1" w:styleId="607C3596899B45B6B733C1D7D4D39EC0">
    <w:name w:val="607C3596899B45B6B733C1D7D4D39EC0"/>
  </w:style>
  <w:style w:type="paragraph" w:customStyle="1" w:styleId="C01CF63C9149472F9EFF19F90CE049F2">
    <w:name w:val="C01CF63C9149472F9EFF19F90CE049F2"/>
  </w:style>
  <w:style w:type="paragraph" w:customStyle="1" w:styleId="5FABCDD913CF4257BEE2138EBB053474">
    <w:name w:val="5FABCDD913CF4257BEE2138EBB053474"/>
  </w:style>
  <w:style w:type="paragraph" w:customStyle="1" w:styleId="D03282B900084B0FAB82246B96471152">
    <w:name w:val="D03282B900084B0FAB82246B96471152"/>
  </w:style>
  <w:style w:type="paragraph" w:customStyle="1" w:styleId="11AB55B786E645CBA85E25BFD6466DD7">
    <w:name w:val="11AB55B786E645CBA85E25BFD6466DD7"/>
  </w:style>
  <w:style w:type="paragraph" w:customStyle="1" w:styleId="4673F5D31BEA427F96D1F07E61D70B6C">
    <w:name w:val="4673F5D31BEA427F96D1F07E61D70B6C"/>
  </w:style>
  <w:style w:type="paragraph" w:customStyle="1" w:styleId="C541F0A1610847089A1B4A33A8846A2B">
    <w:name w:val="C541F0A1610847089A1B4A33A8846A2B"/>
  </w:style>
  <w:style w:type="paragraph" w:customStyle="1" w:styleId="858DF7C7CD8444B385C8D30811F2AF0A">
    <w:name w:val="858DF7C7CD8444B385C8D30811F2AF0A"/>
  </w:style>
  <w:style w:type="paragraph" w:customStyle="1" w:styleId="DE0CB11502F74E819E53655E15479EAD">
    <w:name w:val="DE0CB11502F74E819E53655E15479EAD"/>
  </w:style>
  <w:style w:type="paragraph" w:customStyle="1" w:styleId="CA142938088F4387ADC97E4B63F2296D">
    <w:name w:val="CA142938088F4387ADC97E4B63F2296D"/>
  </w:style>
  <w:style w:type="paragraph" w:customStyle="1" w:styleId="6A43969AD1C94761A75A62F8B7F943B4">
    <w:name w:val="6A43969AD1C94761A75A62F8B7F943B4"/>
  </w:style>
  <w:style w:type="paragraph" w:customStyle="1" w:styleId="8D1A7158BC0A42739FE13929ED9D6BCA">
    <w:name w:val="8D1A7158BC0A42739FE13929ED9D6BCA"/>
  </w:style>
  <w:style w:type="paragraph" w:customStyle="1" w:styleId="18CB01226F6743EE8293F644955A55C3">
    <w:name w:val="18CB01226F6743EE8293F644955A55C3"/>
  </w:style>
  <w:style w:type="paragraph" w:customStyle="1" w:styleId="46C094AF007646A8A572F43AAD0EEA30">
    <w:name w:val="46C094AF007646A8A572F43AAD0EEA30"/>
  </w:style>
  <w:style w:type="paragraph" w:customStyle="1" w:styleId="846947DD62C141C58080EEBD36AB6C7D">
    <w:name w:val="846947DD62C141C58080EEBD36AB6C7D"/>
  </w:style>
  <w:style w:type="paragraph" w:customStyle="1" w:styleId="5535F5796AFA41648B2F2FE49C9FC0DF">
    <w:name w:val="5535F5796AFA41648B2F2FE49C9FC0DF"/>
  </w:style>
  <w:style w:type="paragraph" w:customStyle="1" w:styleId="F445193A42664692AEF569F5FE65E3F8">
    <w:name w:val="F445193A42664692AEF569F5FE65E3F8"/>
  </w:style>
  <w:style w:type="paragraph" w:customStyle="1" w:styleId="6D86346DDC664DE6A7922964BB41A5D6">
    <w:name w:val="6D86346DDC664DE6A7922964BB41A5D6"/>
  </w:style>
  <w:style w:type="paragraph" w:customStyle="1" w:styleId="E5C8669E2B2F4DCBAF218EE57AC22F41">
    <w:name w:val="E5C8669E2B2F4DCBAF218EE57AC22F41"/>
  </w:style>
  <w:style w:type="paragraph" w:customStyle="1" w:styleId="9E9A4261634F47DE9849124C710638A3">
    <w:name w:val="9E9A4261634F47DE9849124C710638A3"/>
  </w:style>
  <w:style w:type="paragraph" w:customStyle="1" w:styleId="13B423BFDB664BF088A298EF326E07BE">
    <w:name w:val="13B423BFDB664BF088A298EF326E07BE"/>
  </w:style>
  <w:style w:type="paragraph" w:customStyle="1" w:styleId="FACCEE30B94B4F15BBAE07BAAE628E41">
    <w:name w:val="FACCEE30B94B4F15BBAE07BAAE628E41"/>
  </w:style>
  <w:style w:type="paragraph" w:customStyle="1" w:styleId="AE44404EEB4349579F9170708DD74EFA">
    <w:name w:val="AE44404EEB4349579F9170708DD74EFA"/>
  </w:style>
  <w:style w:type="paragraph" w:customStyle="1" w:styleId="4E9766881C4B4E698479D19289412082">
    <w:name w:val="4E9766881C4B4E698479D19289412082"/>
  </w:style>
  <w:style w:type="paragraph" w:customStyle="1" w:styleId="92A2CC1EA6724A33AA4640D68CE04A1B">
    <w:name w:val="92A2CC1EA6724A33AA4640D68CE04A1B"/>
  </w:style>
  <w:style w:type="paragraph" w:customStyle="1" w:styleId="E5E2E62FF2304202B20E38E9F2F02A0D">
    <w:name w:val="E5E2E62FF2304202B20E38E9F2F02A0D"/>
  </w:style>
  <w:style w:type="paragraph" w:customStyle="1" w:styleId="77AECC8108054EB78AD875C17D70C692">
    <w:name w:val="77AECC8108054EB78AD875C17D70C692"/>
  </w:style>
  <w:style w:type="paragraph" w:customStyle="1" w:styleId="F073948FEE2A4D0D9FC61AE941709FF7">
    <w:name w:val="F073948FEE2A4D0D9FC61AE941709FF7"/>
  </w:style>
  <w:style w:type="paragraph" w:customStyle="1" w:styleId="4065E77EDB324FEBB8A88D5CB59E1084">
    <w:name w:val="4065E77EDB324FEBB8A88D5CB59E1084"/>
  </w:style>
  <w:style w:type="paragraph" w:customStyle="1" w:styleId="220C9008C4664230B1CB135A6E68228D">
    <w:name w:val="220C9008C4664230B1CB135A6E68228D"/>
  </w:style>
  <w:style w:type="paragraph" w:customStyle="1" w:styleId="F3EFA3124EF44A5ABB5DD6D640003285">
    <w:name w:val="F3EFA3124EF44A5ABB5DD6D640003285"/>
  </w:style>
  <w:style w:type="paragraph" w:customStyle="1" w:styleId="23D4EC886E404815BD74DCF253F04888">
    <w:name w:val="23D4EC886E404815BD74DCF253F04888"/>
  </w:style>
  <w:style w:type="paragraph" w:customStyle="1" w:styleId="BC83356C083E45E3BC19031DB722D6D3">
    <w:name w:val="BC83356C083E45E3BC19031DB722D6D3"/>
  </w:style>
  <w:style w:type="paragraph" w:customStyle="1" w:styleId="CC3A35A32037470C937D61E8D6A8BA4D">
    <w:name w:val="CC3A35A32037470C937D61E8D6A8BA4D"/>
  </w:style>
  <w:style w:type="paragraph" w:customStyle="1" w:styleId="1EAAAE59F79745C9BCCA719E5E2210C7">
    <w:name w:val="1EAAAE59F79745C9BCCA719E5E2210C7"/>
  </w:style>
  <w:style w:type="paragraph" w:customStyle="1" w:styleId="626B72D9B88F4A2A88B15FAFAC651E11">
    <w:name w:val="626B72D9B88F4A2A88B15FAFAC651E11"/>
  </w:style>
  <w:style w:type="paragraph" w:customStyle="1" w:styleId="B0CEBA0B80224A6D83B10685BD8AC313">
    <w:name w:val="B0CEBA0B80224A6D83B10685BD8AC313"/>
  </w:style>
  <w:style w:type="paragraph" w:customStyle="1" w:styleId="CFDB523338624458AEAAA5F299787764">
    <w:name w:val="CFDB523338624458AEAAA5F299787764"/>
  </w:style>
  <w:style w:type="paragraph" w:customStyle="1" w:styleId="9EA178C7535B4DEC9934913F0FE757F3">
    <w:name w:val="9EA178C7535B4DEC9934913F0FE757F3"/>
  </w:style>
  <w:style w:type="paragraph" w:customStyle="1" w:styleId="98AAF2DDD3754BCCB08675F8F6F1A20F">
    <w:name w:val="98AAF2DDD3754BCCB08675F8F6F1A20F"/>
  </w:style>
  <w:style w:type="paragraph" w:customStyle="1" w:styleId="23A3BC4906FF49F7A52BAB7E47B8FFA3">
    <w:name w:val="23A3BC4906FF49F7A52BAB7E47B8FFA3"/>
  </w:style>
  <w:style w:type="paragraph" w:customStyle="1" w:styleId="3513FD02386A4FD481571C30F6D0287B">
    <w:name w:val="3513FD02386A4FD481571C30F6D0287B"/>
  </w:style>
  <w:style w:type="paragraph" w:customStyle="1" w:styleId="7D6B6A07BFF74AB9921A9D5FD330D0A3">
    <w:name w:val="7D6B6A07BFF74AB9921A9D5FD330D0A3"/>
  </w:style>
  <w:style w:type="paragraph" w:customStyle="1" w:styleId="DF49A5B17F85479DB1CE790C051FB9F9">
    <w:name w:val="DF49A5B17F85479DB1CE790C051FB9F9"/>
  </w:style>
  <w:style w:type="paragraph" w:customStyle="1" w:styleId="A4E45247CD4441ABB522D6A0195C5489">
    <w:name w:val="A4E45247CD4441ABB522D6A0195C5489"/>
  </w:style>
  <w:style w:type="paragraph" w:customStyle="1" w:styleId="6E33C82337A946A49A69C4A3D626600A">
    <w:name w:val="6E33C82337A946A49A69C4A3D626600A"/>
  </w:style>
  <w:style w:type="paragraph" w:customStyle="1" w:styleId="4F969AE62B2940118219B8316E2637E6">
    <w:name w:val="4F969AE62B2940118219B8316E2637E6"/>
  </w:style>
  <w:style w:type="paragraph" w:customStyle="1" w:styleId="DD7A24BE62B14CBDA32E9BC209F28012">
    <w:name w:val="DD7A24BE62B14CBDA32E9BC209F28012"/>
  </w:style>
  <w:style w:type="paragraph" w:customStyle="1" w:styleId="C4A7F717CD924634A0477642B813422E">
    <w:name w:val="C4A7F717CD924634A0477642B813422E"/>
  </w:style>
  <w:style w:type="paragraph" w:customStyle="1" w:styleId="983CF3E9078D45DF926A9952C3344AB0">
    <w:name w:val="983CF3E9078D45DF926A9952C3344AB0"/>
  </w:style>
  <w:style w:type="paragraph" w:customStyle="1" w:styleId="C0B62777631942199A1933AEA5C8836F">
    <w:name w:val="C0B62777631942199A1933AEA5C8836F"/>
  </w:style>
  <w:style w:type="paragraph" w:customStyle="1" w:styleId="35459BCD1F1946D1BC1756B8600C0D6A">
    <w:name w:val="35459BCD1F1946D1BC1756B8600C0D6A"/>
  </w:style>
  <w:style w:type="paragraph" w:customStyle="1" w:styleId="762B1FFF90934780B3C97BA00FE6EDFA">
    <w:name w:val="762B1FFF90934780B3C97BA00FE6EDFA"/>
  </w:style>
  <w:style w:type="paragraph" w:customStyle="1" w:styleId="07711469BF044039A9F721CA5F4E757F">
    <w:name w:val="07711469BF044039A9F721CA5F4E757F"/>
    <w:rsid w:val="00190029"/>
  </w:style>
  <w:style w:type="paragraph" w:customStyle="1" w:styleId="DA9E3D97AF4F4CA6A995A29772D321FC">
    <w:name w:val="DA9E3D97AF4F4CA6A995A29772D321FC"/>
    <w:rsid w:val="00190029"/>
  </w:style>
  <w:style w:type="paragraph" w:customStyle="1" w:styleId="E05AA919978641C1A5A6854B9ED6AE51">
    <w:name w:val="E05AA919978641C1A5A6854B9ED6AE51"/>
    <w:rsid w:val="00190029"/>
  </w:style>
  <w:style w:type="paragraph" w:customStyle="1" w:styleId="09B17E6BB9DA411CACF697B5FA627EF7">
    <w:name w:val="09B17E6BB9DA411CACF697B5FA627EF7"/>
    <w:rsid w:val="00190029"/>
  </w:style>
  <w:style w:type="paragraph" w:customStyle="1" w:styleId="057F122D17344B3FB314AC19F215D98A">
    <w:name w:val="057F122D17344B3FB314AC19F215D98A"/>
    <w:rsid w:val="00190029"/>
  </w:style>
  <w:style w:type="paragraph" w:customStyle="1" w:styleId="FCD5B1A9D1EA442887FA38D7687D55A8">
    <w:name w:val="FCD5B1A9D1EA442887FA38D7687D55A8"/>
    <w:rsid w:val="001900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Weekly homework schedule</Template>
  <TotalTime>25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xxliu10</dc:creator>
  <cp:lastModifiedBy>xxliu10</cp:lastModifiedBy>
  <cp:revision>1</cp:revision>
  <cp:lastPrinted>2003-10-28T18:51:00Z</cp:lastPrinted>
  <dcterms:created xsi:type="dcterms:W3CDTF">2018-01-24T20:32:00Z</dcterms:created>
  <dcterms:modified xsi:type="dcterms:W3CDTF">2018-01-24T20:57:00Z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TC060900001033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